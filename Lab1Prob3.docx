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59" w:rsidRDefault="00077D59" w:rsidP="00677AEC">
      <w:pPr>
        <w:rPr>
          <w:rFonts w:ascii="Times New Roman" w:eastAsia="Times New Roman" w:hAnsi="Times New Roman" w:cs="Times New Roman"/>
          <w:lang w:eastAsia="en-US"/>
        </w:rPr>
      </w:pPr>
    </w:p>
    <w:p w:rsidR="0045121C" w:rsidRDefault="0045121C" w:rsidP="00677AEC">
      <w:pPr>
        <w:rPr>
          <w:rFonts w:ascii="Times New Roman" w:eastAsia="Times New Roman" w:hAnsi="Times New Roman" w:cs="Times New Roman"/>
          <w:lang w:eastAsia="en-US"/>
        </w:rPr>
      </w:pPr>
    </w:p>
    <w:p w:rsidR="0045121C" w:rsidRDefault="00B00229" w:rsidP="00677AEC">
      <w:pPr>
        <w:rPr>
          <w:rFonts w:ascii="Times New Roman" w:eastAsia="Times New Roman" w:hAnsi="Times New Roman" w:cs="Times New Roman"/>
          <w:lang w:eastAsia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204281</wp:posOffset>
            </wp:positionH>
            <wp:positionV relativeFrom="paragraph">
              <wp:posOffset>350520</wp:posOffset>
            </wp:positionV>
            <wp:extent cx="5943600" cy="5074285"/>
            <wp:effectExtent l="0" t="0" r="0" b="5715"/>
            <wp:wrapThrough wrapText="bothSides">
              <wp:wrapPolygon edited="0">
                <wp:start x="0" y="0"/>
                <wp:lineTo x="0" y="21570"/>
                <wp:lineTo x="21554" y="21570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7 at 8.49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25B5C">
        <w:rPr>
          <w:rFonts w:ascii="Times New Roman" w:eastAsia="Times New Roman" w:hAnsi="Times New Roman" w:cs="Times New Roman"/>
          <w:lang w:eastAsia="en-US"/>
        </w:rPr>
        <w:t>3</w:t>
      </w:r>
      <w:r w:rsidR="0045121C">
        <w:rPr>
          <w:rFonts w:ascii="Times New Roman" w:eastAsia="Times New Roman" w:hAnsi="Times New Roman" w:cs="Times New Roman"/>
          <w:lang w:eastAsia="en-US"/>
        </w:rPr>
        <w:t>)</w:t>
      </w:r>
    </w:p>
    <w:p w:rsidR="0045121C" w:rsidRDefault="0045121C" w:rsidP="00677AEC">
      <w:pPr>
        <w:rPr>
          <w:rFonts w:ascii="Times New Roman" w:eastAsia="Times New Roman" w:hAnsi="Times New Roman" w:cs="Times New Roman"/>
          <w:lang w:eastAsia="en-US"/>
        </w:rPr>
      </w:pPr>
    </w:p>
    <w:p w:rsidR="0045121C" w:rsidRDefault="0045121C" w:rsidP="00677AEC">
      <w:pPr>
        <w:rPr>
          <w:rFonts w:ascii="Times New Roman" w:eastAsia="Times New Roman" w:hAnsi="Times New Roman" w:cs="Times New Roman"/>
          <w:lang w:eastAsia="en-US"/>
        </w:rPr>
      </w:pPr>
    </w:p>
    <w:p w:rsidR="0045121C" w:rsidRPr="00677AEC" w:rsidRDefault="0045121C" w:rsidP="00677AEC"/>
    <w:sectPr w:rsidR="0045121C" w:rsidRPr="00677AE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DDF" w:rsidRDefault="00DE5DDF">
      <w:pPr>
        <w:spacing w:line="240" w:lineRule="auto"/>
      </w:pPr>
      <w:r>
        <w:separator/>
      </w:r>
    </w:p>
  </w:endnote>
  <w:endnote w:type="continuationSeparator" w:id="0">
    <w:p w:rsidR="00DE5DDF" w:rsidRDefault="00DE5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DDF" w:rsidRDefault="00DE5DDF">
      <w:pPr>
        <w:spacing w:line="240" w:lineRule="auto"/>
      </w:pPr>
      <w:r>
        <w:separator/>
      </w:r>
    </w:p>
  </w:footnote>
  <w:footnote w:type="continuationSeparator" w:id="0">
    <w:p w:rsidR="00DE5DDF" w:rsidRDefault="00DE5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D59" w:rsidRDefault="00DE5DDF">
    <w:pPr>
      <w:pStyle w:val="Header"/>
    </w:pPr>
    <w:sdt>
      <w:sdtPr>
        <w:id w:val="1568531701"/>
        <w:placeholder>
          <w:docPart w:val="8538CB17B31B0E47B39829E364010C5F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D59" w:rsidRDefault="00DE5DDF">
    <w:pPr>
      <w:pStyle w:val="Header"/>
    </w:pPr>
    <w:sdt>
      <w:sdtPr>
        <w:id w:val="-348181431"/>
        <w:placeholder>
          <w:docPart w:val="9F94B962B554D443A69A5878FA9C7E7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F550E"/>
    <w:multiLevelType w:val="hybridMultilevel"/>
    <w:tmpl w:val="A3C2DF50"/>
    <w:lvl w:ilvl="0" w:tplc="A928F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E934D1"/>
    <w:multiLevelType w:val="hybridMultilevel"/>
    <w:tmpl w:val="9F0E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F"/>
    <w:rsid w:val="00077D59"/>
    <w:rsid w:val="0045121C"/>
    <w:rsid w:val="00525B5C"/>
    <w:rsid w:val="0059406F"/>
    <w:rsid w:val="00677AEC"/>
    <w:rsid w:val="00B00229"/>
    <w:rsid w:val="00D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8268"/>
  <w15:chartTrackingRefBased/>
  <w15:docId w15:val="{4DE1AE9E-FA41-E740-BD81-99B0CEB1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4-Accent1">
    <w:name w:val="Grid Table 4 Accent 1"/>
    <w:basedOn w:val="TableNormal"/>
    <w:uiPriority w:val="49"/>
    <w:rsid w:val="0045121C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45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goromuald/Library/Containers/com.microsoft.Word/Data/Library/Application%20Support/Microsoft/Office/16.0/DTS/Search/%7b9F9FB5B2-063D-DE43-A108-28BDBBE10780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38CB17B31B0E47B39829E364010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27E6-D206-CE43-BE4A-73971CF40BCB}"/>
      </w:docPartPr>
      <w:docPartBody>
        <w:p w:rsidR="00000000" w:rsidRDefault="0007194C">
          <w:pPr>
            <w:pStyle w:val="8538CB17B31B0E47B39829E364010C5F"/>
          </w:pPr>
          <w:r>
            <w:t>Row Heading</w:t>
          </w:r>
        </w:p>
      </w:docPartBody>
    </w:docPart>
    <w:docPart>
      <w:docPartPr>
        <w:name w:val="9F94B962B554D443A69A5878FA9C7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2752E-E2D0-4B4E-A710-5946AF024CEF}"/>
      </w:docPartPr>
      <w:docPartBody>
        <w:p w:rsidR="00000000" w:rsidRDefault="0007194C">
          <w:pPr>
            <w:pStyle w:val="9F94B962B554D443A69A5878FA9C7E7B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4C"/>
    <w:rsid w:val="0007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1DE38E4AB7E4DA56CB2FC3342B6A6">
    <w:name w:val="12B1DE38E4AB7E4DA56CB2FC3342B6A6"/>
  </w:style>
  <w:style w:type="paragraph" w:customStyle="1" w:styleId="D28C67A0F3872C47908F48EECA1DE86E">
    <w:name w:val="D28C67A0F3872C47908F48EECA1DE86E"/>
  </w:style>
  <w:style w:type="paragraph" w:customStyle="1" w:styleId="33E5827B9BA54B4BB0812C8B44A9A7CF">
    <w:name w:val="33E5827B9BA54B4BB0812C8B44A9A7CF"/>
  </w:style>
  <w:style w:type="paragraph" w:customStyle="1" w:styleId="BC77F137D4480149B503BA39FD337262">
    <w:name w:val="BC77F137D4480149B503BA39FD337262"/>
  </w:style>
  <w:style w:type="paragraph" w:customStyle="1" w:styleId="F058AF00D792B84AA943725AAD8FC700">
    <w:name w:val="F058AF00D792B84AA943725AAD8FC700"/>
  </w:style>
  <w:style w:type="paragraph" w:customStyle="1" w:styleId="96568A9EF325454B9A39A77B106785EF">
    <w:name w:val="96568A9EF325454B9A39A77B106785EF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D3EF8F0D0CA634BBEEF30E60204F918">
    <w:name w:val="3D3EF8F0D0CA634BBEEF30E60204F918"/>
  </w:style>
  <w:style w:type="paragraph" w:customStyle="1" w:styleId="309F912F7B61BC49B3D5FB10F38BB238">
    <w:name w:val="309F912F7B61BC49B3D5FB10F38BB238"/>
  </w:style>
  <w:style w:type="paragraph" w:customStyle="1" w:styleId="7E522C8DD7D5F147B002056555E7E237">
    <w:name w:val="7E522C8DD7D5F147B002056555E7E237"/>
  </w:style>
  <w:style w:type="paragraph" w:customStyle="1" w:styleId="ADBFA72077B12940A9F8F54C294ADC87">
    <w:name w:val="ADBFA72077B12940A9F8F54C294ADC87"/>
  </w:style>
  <w:style w:type="paragraph" w:customStyle="1" w:styleId="E1380356B0B9074AB3936C96C00B7408">
    <w:name w:val="E1380356B0B9074AB3936C96C00B7408"/>
  </w:style>
  <w:style w:type="paragraph" w:customStyle="1" w:styleId="76540860BAE8664DB50355925A345683">
    <w:name w:val="76540860BAE8664DB50355925A345683"/>
  </w:style>
  <w:style w:type="paragraph" w:customStyle="1" w:styleId="8538CB17B31B0E47B39829E364010C5F">
    <w:name w:val="8538CB17B31B0E47B39829E364010C5F"/>
  </w:style>
  <w:style w:type="paragraph" w:customStyle="1" w:styleId="9F94B962B554D443A69A5878FA9C7E7B">
    <w:name w:val="9F94B962B554D443A69A5878FA9C7E7B"/>
  </w:style>
  <w:style w:type="paragraph" w:customStyle="1" w:styleId="BC3A87E5692A7D4C8538F040FE51AF95">
    <w:name w:val="BC3A87E5692A7D4C8538F040FE51AF95"/>
  </w:style>
  <w:style w:type="paragraph" w:customStyle="1" w:styleId="E24D2C9F52E5264DA10B6F093061FACE">
    <w:name w:val="E24D2C9F52E5264DA10B6F093061FACE"/>
  </w:style>
  <w:style w:type="paragraph" w:customStyle="1" w:styleId="A7B6FE91EB272D46AE3E8F054029F819">
    <w:name w:val="A7B6FE91EB272D46AE3E8F054029F819"/>
  </w:style>
  <w:style w:type="paragraph" w:customStyle="1" w:styleId="62CDE2C07DDE304BAB5BD93687FBA050">
    <w:name w:val="62CDE2C07DDE304BAB5BD93687FBA050"/>
  </w:style>
  <w:style w:type="paragraph" w:customStyle="1" w:styleId="55BA0DEE76F1904488F7511FB9EE873D">
    <w:name w:val="55BA0DEE76F1904488F7511FB9EE873D"/>
  </w:style>
  <w:style w:type="paragraph" w:customStyle="1" w:styleId="F5B2F786290FA94F83483A5ADDE9E416">
    <w:name w:val="F5B2F786290FA94F83483A5ADDE9E416"/>
  </w:style>
  <w:style w:type="paragraph" w:customStyle="1" w:styleId="6CD5390232BD2940A1155F591ABC35F2">
    <w:name w:val="6CD5390232BD2940A1155F591ABC35F2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8ECC65B71E68E499E7193793C5013F2">
    <w:name w:val="F8ECC65B71E68E499E7193793C501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033BD-2E87-854D-B458-B9711F2A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Pogo, Romuald Kamou</cp:lastModifiedBy>
  <cp:revision>1</cp:revision>
  <dcterms:created xsi:type="dcterms:W3CDTF">2019-05-27T18:32:00Z</dcterms:created>
  <dcterms:modified xsi:type="dcterms:W3CDTF">2019-05-28T01:51:00Z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